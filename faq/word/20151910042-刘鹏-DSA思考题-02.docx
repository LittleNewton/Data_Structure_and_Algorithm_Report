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bookmarkStart w:id="0" w:name="_GoBack"/>
      <w:bookmarkEnd w:id="0"/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高级语言基本编程实验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8D4DD0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P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810F28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什么是数组</w:t>
      </w:r>
      <w:r w:rsidR="00573C01">
        <w:rPr>
          <w:rFonts w:cstheme="minorBidi" w:hint="eastAsia"/>
          <w:b/>
        </w:rPr>
        <w:t>？</w:t>
      </w:r>
      <w:r w:rsidR="00DB1E0B" w:rsidRPr="00DB1E0B">
        <w:rPr>
          <w:rFonts w:cstheme="minorBidi" w:hint="eastAsia"/>
          <w:b/>
        </w:rPr>
        <w:t>（</w:t>
      </w:r>
      <w:r w:rsidRPr="00DB1E0B">
        <w:rPr>
          <w:rFonts w:cstheme="minorBidi" w:hint="eastAsia"/>
          <w:b/>
        </w:rPr>
        <w:t>提示</w:t>
      </w:r>
      <w:r w:rsidR="00573C01">
        <w:rPr>
          <w:rFonts w:cstheme="minorBidi" w:hint="eastAsia"/>
          <w:b/>
        </w:rPr>
        <w:t>：</w:t>
      </w:r>
      <w:r w:rsidRPr="00DB1E0B">
        <w:rPr>
          <w:rFonts w:cstheme="minorBidi" w:hint="eastAsia"/>
          <w:b/>
        </w:rPr>
        <w:t>三个要点</w:t>
      </w:r>
      <w:r w:rsidR="00DB1E0B" w:rsidRPr="00DB1E0B">
        <w:rPr>
          <w:rFonts w:cstheme="minorBidi" w:hint="eastAsia"/>
          <w:b/>
        </w:rPr>
        <w:t>）</w:t>
      </w:r>
    </w:p>
    <w:p w:rsidR="00503F59" w:rsidRDefault="00503F59" w:rsidP="00503F59">
      <w:pPr>
        <w:pStyle w:val="myAnswer"/>
      </w:pPr>
    </w:p>
    <w:p w:rsidR="00810F28" w:rsidRPr="00810F28" w:rsidRDefault="00503F59" w:rsidP="00503F59">
      <w:pPr>
        <w:pStyle w:val="myAnswer"/>
      </w:pPr>
      <w:r>
        <w:rPr>
          <w:rFonts w:hint="eastAsia"/>
        </w:rPr>
        <w:t>答：</w:t>
      </w:r>
      <w:r w:rsidR="00573C01">
        <w:rPr>
          <w:rFonts w:hint="eastAsia"/>
        </w:rPr>
        <w:t>内存数组要连续，同类单元划分区。要点一：连续的内存片段；要点二：每个单元的内存占用量必须完全一样；要点三：可以通过下标访问。</w:t>
      </w:r>
      <w:r>
        <w:br/>
      </w:r>
    </w:p>
    <w:p w:rsidR="00821A3C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Python</w:t>
      </w:r>
      <w:r w:rsidRPr="00DB1E0B">
        <w:rPr>
          <w:rFonts w:cstheme="minorBidi" w:hint="eastAsia"/>
          <w:b/>
        </w:rPr>
        <w:t>数组有何不同于</w:t>
      </w:r>
      <w:r w:rsidRPr="00DB1E0B">
        <w:rPr>
          <w:rFonts w:cstheme="minorBidi" w:hint="eastAsia"/>
          <w:b/>
        </w:rPr>
        <w:t>C</w:t>
      </w:r>
      <w:r w:rsidRPr="00DB1E0B">
        <w:rPr>
          <w:rFonts w:cstheme="minorBidi" w:hint="eastAsia"/>
          <w:b/>
        </w:rPr>
        <w:t>数组之处</w:t>
      </w:r>
      <w:r w:rsidR="00573C01">
        <w:rPr>
          <w:rFonts w:cstheme="minorBidi" w:hint="eastAsia"/>
          <w:b/>
        </w:rPr>
        <w:t>？</w:t>
      </w:r>
    </w:p>
    <w:p w:rsidR="00503F59" w:rsidRDefault="00503F59" w:rsidP="00503F59">
      <w:pPr>
        <w:rPr>
          <w:rFonts w:cstheme="minorBidi"/>
        </w:rPr>
      </w:pPr>
    </w:p>
    <w:p w:rsidR="00503F59" w:rsidRPr="00503F59" w:rsidRDefault="00503F59" w:rsidP="00503F59">
      <w:pPr>
        <w:pStyle w:val="myAnswer"/>
      </w:pPr>
      <w:r w:rsidRPr="00503F59">
        <w:rPr>
          <w:rFonts w:hint="eastAsia"/>
        </w:rPr>
        <w:t>答：</w:t>
      </w:r>
      <w:r w:rsidR="00573C01">
        <w:rPr>
          <w:rFonts w:hint="eastAsia"/>
        </w:rPr>
        <w:t>Python</w:t>
      </w:r>
      <w:r w:rsidR="00573C01">
        <w:rPr>
          <w:rFonts w:hint="eastAsia"/>
        </w:rPr>
        <w:t>数组是引用数组，存放的是对象的地址，而</w:t>
      </w:r>
      <w:r w:rsidR="00573C01">
        <w:rPr>
          <w:rFonts w:hint="eastAsia"/>
        </w:rPr>
        <w:t>C</w:t>
      </w:r>
      <w:r w:rsidR="00573C01">
        <w:rPr>
          <w:rFonts w:hint="eastAsia"/>
        </w:rPr>
        <w:t>数组是真数组，存放的是真实的元素。</w:t>
      </w:r>
    </w:p>
    <w:p w:rsidR="00821A3C" w:rsidRPr="00821A3C" w:rsidRDefault="00821A3C" w:rsidP="00821A3C">
      <w:pPr>
        <w:rPr>
          <w:rFonts w:cstheme="minorBidi"/>
        </w:rPr>
      </w:pPr>
    </w:p>
    <w:p w:rsidR="00810F28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Python</w:t>
      </w:r>
      <w:r w:rsidRPr="00DB1E0B">
        <w:rPr>
          <w:rFonts w:cstheme="minorBidi" w:hint="eastAsia"/>
          <w:b/>
        </w:rPr>
        <w:t>数组名本质上是引用变量，所以可以出现在赋值符号的左边和右边</w:t>
      </w:r>
      <w:r w:rsidR="00573C01">
        <w:rPr>
          <w:rFonts w:cstheme="minorBidi" w:hint="eastAsia"/>
          <w:b/>
        </w:rPr>
        <w:t>。</w:t>
      </w:r>
      <w:r w:rsidRPr="00DB1E0B">
        <w:rPr>
          <w:rFonts w:cstheme="minorBidi" w:hint="eastAsia"/>
          <w:b/>
        </w:rPr>
        <w:t>试予以解释。</w:t>
      </w:r>
    </w:p>
    <w:p w:rsidR="00573C01" w:rsidRDefault="00573C01" w:rsidP="00503F59">
      <w:pPr>
        <w:pStyle w:val="myAnswer"/>
      </w:pPr>
    </w:p>
    <w:p w:rsidR="00503F59" w:rsidRPr="00503F59" w:rsidRDefault="00503F59" w:rsidP="00503F59">
      <w:pPr>
        <w:pStyle w:val="myAnswer"/>
      </w:pPr>
      <w:r w:rsidRPr="00503F59">
        <w:rPr>
          <w:rFonts w:hint="eastAsia"/>
        </w:rPr>
        <w:t>答：</w:t>
      </w:r>
      <w:r w:rsidR="00573C01">
        <w:rPr>
          <w:rFonts w:hint="eastAsia"/>
        </w:rPr>
        <w:t>因为是引用变量，所以是一个地址值，也就是一个整型元素，当然可以用来给其他元素赋值；</w:t>
      </w:r>
      <w:r w:rsidR="00963999">
        <w:rPr>
          <w:rFonts w:hint="eastAsia"/>
        </w:rPr>
        <w:t>因为</w:t>
      </w:r>
      <w:r w:rsidR="00963999">
        <w:rPr>
          <w:rFonts w:hint="eastAsia"/>
        </w:rPr>
        <w:t>Python</w:t>
      </w:r>
      <w:r w:rsidR="00963999">
        <w:rPr>
          <w:rFonts w:hint="eastAsia"/>
        </w:rPr>
        <w:t>中到处都是指针，所以到处都是引用，如果开始的时候，数组名为</w:t>
      </w:r>
      <w:r w:rsidR="00963999">
        <w:rPr>
          <w:rFonts w:hint="eastAsia"/>
        </w:rPr>
        <w:t>a</w:t>
      </w:r>
      <w:r w:rsidR="00963999">
        <w:rPr>
          <w:rFonts w:hint="eastAsia"/>
        </w:rPr>
        <w:t>，那么</w:t>
      </w:r>
      <w:r w:rsidR="00963999">
        <w:rPr>
          <w:rFonts w:hint="eastAsia"/>
        </w:rPr>
        <w:t>a</w:t>
      </w:r>
      <w:r w:rsidR="00963999">
        <w:rPr>
          <w:rFonts w:hint="eastAsia"/>
        </w:rPr>
        <w:t>代表一个数组，而用其他对象对</w:t>
      </w:r>
      <w:r w:rsidR="00963999">
        <w:rPr>
          <w:rFonts w:hint="eastAsia"/>
        </w:rPr>
        <w:t>a</w:t>
      </w:r>
      <w:r w:rsidR="00963999">
        <w:rPr>
          <w:rFonts w:hint="eastAsia"/>
        </w:rPr>
        <w:t>进行赋值时，就会把</w:t>
      </w:r>
      <w:r w:rsidR="00963999">
        <w:rPr>
          <w:rFonts w:hint="eastAsia"/>
        </w:rPr>
        <w:t>a</w:t>
      </w:r>
      <w:r w:rsidR="00963999">
        <w:rPr>
          <w:rFonts w:hint="eastAsia"/>
        </w:rPr>
        <w:t>的类型更改，变成了其他对象的一个别名（</w:t>
      </w:r>
      <w:r w:rsidR="00963999">
        <w:rPr>
          <w:rFonts w:hint="eastAsia"/>
        </w:rPr>
        <w:t>alias</w:t>
      </w:r>
      <w:r w:rsidR="00963999">
        <w:rPr>
          <w:rFonts w:hint="eastAsia"/>
        </w:rPr>
        <w:t>）。这样一来，</w:t>
      </w:r>
      <w:r w:rsidR="00963999">
        <w:rPr>
          <w:rFonts w:hint="eastAsia"/>
        </w:rPr>
        <w:t>Python</w:t>
      </w:r>
      <w:r w:rsidR="00963999">
        <w:rPr>
          <w:rFonts w:hint="eastAsia"/>
        </w:rPr>
        <w:t>的解释器会判断，原来数组是否还有被引用，如果没有了，那么它就会被从内存中抹除。</w:t>
      </w:r>
    </w:p>
    <w:p w:rsidR="00810F28" w:rsidRPr="00503F59" w:rsidRDefault="00810F28" w:rsidP="00503F59">
      <w:pPr>
        <w:rPr>
          <w:rFonts w:cstheme="minorBidi"/>
        </w:rPr>
      </w:pPr>
    </w:p>
    <w:p w:rsidR="00810F28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Python</w:t>
      </w:r>
      <w:r w:rsidRPr="00DB1E0B">
        <w:rPr>
          <w:rFonts w:cstheme="minorBidi" w:hint="eastAsia"/>
          <w:b/>
        </w:rPr>
        <w:t>如何输出一个对象？</w:t>
      </w:r>
    </w:p>
    <w:p w:rsidR="00503F59" w:rsidRDefault="00503F59" w:rsidP="00503F59">
      <w:pPr>
        <w:rPr>
          <w:rFonts w:cstheme="minorBidi"/>
        </w:rPr>
      </w:pPr>
    </w:p>
    <w:p w:rsidR="00810F28" w:rsidRPr="00503F59" w:rsidRDefault="00503F59" w:rsidP="00503F59">
      <w:pPr>
        <w:pStyle w:val="myAnswer"/>
      </w:pPr>
      <w:r>
        <w:rPr>
          <w:rFonts w:hint="eastAsia"/>
        </w:rPr>
        <w:t>答：</w:t>
      </w:r>
      <w:r w:rsidR="00963999">
        <w:rPr>
          <w:rFonts w:hint="eastAsia"/>
        </w:rPr>
        <w:t>用</w:t>
      </w:r>
      <w:r w:rsidR="00963999">
        <w:rPr>
          <w:rFonts w:hint="eastAsia"/>
        </w:rPr>
        <w:t>print</w:t>
      </w:r>
      <w:r w:rsidR="00963999">
        <w:rPr>
          <w:rFonts w:hint="eastAsia"/>
        </w:rPr>
        <w:t>函数。</w:t>
      </w:r>
      <w:r>
        <w:br/>
      </w:r>
    </w:p>
    <w:p w:rsidR="00810F28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如何做键盘输入？</w:t>
      </w:r>
    </w:p>
    <w:p w:rsidR="00DB1E0B" w:rsidRDefault="00DB1E0B" w:rsidP="00503F59">
      <w:pPr>
        <w:pStyle w:val="myAnswer"/>
      </w:pPr>
    </w:p>
    <w:p w:rsidR="00810F28" w:rsidRPr="00503F59" w:rsidRDefault="00503F59" w:rsidP="00503F59">
      <w:pPr>
        <w:pStyle w:val="myAnswer"/>
      </w:pPr>
      <w:r>
        <w:rPr>
          <w:rFonts w:hint="eastAsia"/>
        </w:rPr>
        <w:t>答：</w:t>
      </w:r>
      <w:r w:rsidR="00963999">
        <w:rPr>
          <w:rFonts w:hint="eastAsia"/>
        </w:rPr>
        <w:t>用</w:t>
      </w:r>
      <w:r w:rsidR="00963999">
        <w:rPr>
          <w:rFonts w:hint="eastAsia"/>
        </w:rPr>
        <w:t>input</w:t>
      </w:r>
      <w:r w:rsidR="00963999">
        <w:rPr>
          <w:rFonts w:hint="eastAsia"/>
        </w:rPr>
        <w:t>函数。</w:t>
      </w:r>
      <w:r>
        <w:br/>
      </w:r>
    </w:p>
    <w:p w:rsidR="00810F28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Python</w:t>
      </w:r>
      <w:r w:rsidRPr="00DB1E0B">
        <w:rPr>
          <w:rFonts w:cstheme="minorBidi" w:hint="eastAsia"/>
          <w:b/>
        </w:rPr>
        <w:t>允许类的嵌套定义，有利于一些场合。试举例说明。</w:t>
      </w:r>
    </w:p>
    <w:p w:rsidR="00DB1E0B" w:rsidRDefault="00DB1E0B" w:rsidP="00503F59">
      <w:pPr>
        <w:pStyle w:val="myAnswer"/>
      </w:pPr>
    </w:p>
    <w:p w:rsidR="008A3B97" w:rsidRDefault="00503F59" w:rsidP="00503F59">
      <w:pPr>
        <w:pStyle w:val="myAnswer"/>
      </w:pPr>
      <w:r>
        <w:rPr>
          <w:rFonts w:hint="eastAsia"/>
        </w:rPr>
        <w:t>答：</w:t>
      </w:r>
      <w:r w:rsidR="008A3B97">
        <w:rPr>
          <w:rFonts w:hint="eastAsia"/>
        </w:rPr>
        <w:t>用类的嵌套是一种实现方法，当然不是唯一方法。但是用嵌套类可以省略很多麻烦。首先是用嵌套类可以把物理实际反馈到代码构建中。其次，我们可以对</w:t>
      </w:r>
      <w:r w:rsidR="008A3B97">
        <w:rPr>
          <w:rFonts w:hint="eastAsia"/>
        </w:rPr>
        <w:t>nested</w:t>
      </w:r>
      <w:r w:rsidR="008A3B97">
        <w:t xml:space="preserve"> </w:t>
      </w:r>
      <w:r w:rsidR="008A3B97">
        <w:rPr>
          <w:rFonts w:hint="eastAsia"/>
        </w:rPr>
        <w:t>class</w:t>
      </w:r>
      <w:r w:rsidR="008A3B97">
        <w:rPr>
          <w:rFonts w:hint="eastAsia"/>
        </w:rPr>
        <w:t>进性封装，保护数据，而如果用公共类，就很遗憾，数据被暴露，没法保护。</w:t>
      </w:r>
    </w:p>
    <w:p w:rsidR="008A3B97" w:rsidRDefault="008A3B97" w:rsidP="00503F59">
      <w:pPr>
        <w:pStyle w:val="myAnswer"/>
      </w:pPr>
    </w:p>
    <w:p w:rsidR="00810F28" w:rsidRPr="00503F59" w:rsidRDefault="008A3B97" w:rsidP="008A3B97">
      <w:pPr>
        <w:pStyle w:val="myAnswer"/>
        <w:ind w:firstLineChars="200" w:firstLine="420"/>
      </w:pPr>
      <w:r>
        <w:rPr>
          <w:rFonts w:hint="eastAsia"/>
        </w:rPr>
        <w:t>常见的就是链表的构建，</w:t>
      </w:r>
      <w:r w:rsidR="00946296" w:rsidRPr="00946296">
        <w:rPr>
          <w:rFonts w:ascii="Calibri" w:hAnsi="Calibri" w:cs="Calibri"/>
        </w:rPr>
        <w:t>class LinkedList</w:t>
      </w:r>
      <w:r w:rsidR="00946296">
        <w:rPr>
          <w:rFonts w:hint="eastAsia"/>
        </w:rPr>
        <w:t>里面有一个</w:t>
      </w:r>
      <w:r w:rsidR="00946296" w:rsidRPr="00946296">
        <w:rPr>
          <w:rFonts w:ascii="Calibri" w:hAnsi="Calibri" w:cs="Calibri"/>
        </w:rPr>
        <w:t>class _Node</w:t>
      </w:r>
      <w:r w:rsidR="00946296">
        <w:rPr>
          <w:rFonts w:hint="eastAsia"/>
        </w:rPr>
        <w:t>。</w:t>
      </w:r>
      <w:r w:rsidR="00503F59">
        <w:br/>
      </w:r>
    </w:p>
    <w:p w:rsidR="00821A3C" w:rsidRPr="00DB1E0B" w:rsidRDefault="00821A3C" w:rsidP="00810F28">
      <w:pPr>
        <w:pStyle w:val="a9"/>
        <w:numPr>
          <w:ilvl w:val="0"/>
          <w:numId w:val="3"/>
        </w:numPr>
        <w:ind w:firstLineChars="0"/>
        <w:rPr>
          <w:rFonts w:cstheme="minorBidi"/>
          <w:b/>
        </w:rPr>
      </w:pPr>
      <w:r w:rsidRPr="00DB1E0B">
        <w:rPr>
          <w:rFonts w:cstheme="minorBidi" w:hint="eastAsia"/>
          <w:b/>
        </w:rPr>
        <w:t>抽象数据类型与</w:t>
      </w:r>
      <w:r w:rsidRPr="00DB1E0B">
        <w:rPr>
          <w:rFonts w:cstheme="minorBidi" w:hint="eastAsia"/>
          <w:b/>
        </w:rPr>
        <w:t>oo</w:t>
      </w:r>
      <w:r w:rsidRPr="00DB1E0B">
        <w:rPr>
          <w:rFonts w:cstheme="minorBidi" w:hint="eastAsia"/>
          <w:b/>
        </w:rPr>
        <w:t>的结合是现代数据结构的重要特征。以</w:t>
      </w:r>
      <w:r w:rsidRPr="00DB1E0B">
        <w:rPr>
          <w:rFonts w:cstheme="minorBidi" w:hint="eastAsia"/>
          <w:b/>
        </w:rPr>
        <w:t>Python</w:t>
      </w:r>
      <w:r w:rsidRPr="00DB1E0B">
        <w:rPr>
          <w:rFonts w:cstheme="minorBidi" w:hint="eastAsia"/>
          <w:b/>
        </w:rPr>
        <w:t>为例予以解释。</w:t>
      </w:r>
    </w:p>
    <w:p w:rsidR="00DB1E0B" w:rsidRDefault="00DB1E0B" w:rsidP="00503F59">
      <w:pPr>
        <w:pStyle w:val="myAnswer"/>
      </w:pPr>
    </w:p>
    <w:p w:rsidR="00CD3998" w:rsidRDefault="00503F59" w:rsidP="00503F59">
      <w:pPr>
        <w:pStyle w:val="myAnswer"/>
      </w:pPr>
      <w:r>
        <w:rPr>
          <w:rFonts w:hint="eastAsia"/>
        </w:rPr>
        <w:t>答：</w:t>
      </w:r>
      <w:r w:rsidR="00451894">
        <w:rPr>
          <w:rFonts w:hint="eastAsia"/>
        </w:rPr>
        <w:t>oo</w:t>
      </w:r>
      <w:r w:rsidR="00451894">
        <w:rPr>
          <w:rFonts w:hint="eastAsia"/>
        </w:rPr>
        <w:t>指的是</w:t>
      </w:r>
      <w:r w:rsidR="00451894">
        <w:rPr>
          <w:rFonts w:hint="eastAsia"/>
        </w:rPr>
        <w:t>object-oriented</w:t>
      </w:r>
      <w:r w:rsidR="00451894">
        <w:rPr>
          <w:rFonts w:hint="eastAsia"/>
        </w:rPr>
        <w:t>，即面向对象</w:t>
      </w:r>
      <w:r w:rsidR="006C1A24">
        <w:rPr>
          <w:rFonts w:hint="eastAsia"/>
        </w:rPr>
        <w:t>，</w:t>
      </w:r>
      <w:r w:rsidR="006C1A24">
        <w:rPr>
          <w:rFonts w:hint="eastAsia"/>
        </w:rPr>
        <w:t>oo</w:t>
      </w:r>
      <w:r w:rsidR="006C1A24">
        <w:rPr>
          <w:rFonts w:hint="eastAsia"/>
        </w:rPr>
        <w:t>是有层次的，有继承。抽象数据类型就是用</w:t>
      </w:r>
      <w:r w:rsidR="006C1A24">
        <w:rPr>
          <w:rFonts w:hint="eastAsia"/>
        </w:rPr>
        <w:t>oo</w:t>
      </w:r>
      <w:r w:rsidR="006C1A24">
        <w:rPr>
          <w:rFonts w:hint="eastAsia"/>
        </w:rPr>
        <w:t>思想对实际需求进行抽象，得到一个可行的逻辑数据结构，就是抽象数据结构。所以</w:t>
      </w:r>
      <w:r w:rsidR="006C1A24">
        <w:rPr>
          <w:rFonts w:hint="eastAsia"/>
        </w:rPr>
        <w:t>oo</w:t>
      </w:r>
      <w:r w:rsidR="006C1A24">
        <w:rPr>
          <w:rFonts w:hint="eastAsia"/>
        </w:rPr>
        <w:t>是方法，抽象数据类型是结果。</w:t>
      </w:r>
      <w:r w:rsidR="006C1A24">
        <w:rPr>
          <w:rFonts w:hint="eastAsia"/>
        </w:rPr>
        <w:t>Python</w:t>
      </w:r>
      <w:r w:rsidR="006C1A24">
        <w:rPr>
          <w:rFonts w:hint="eastAsia"/>
        </w:rPr>
        <w:t>在这方面和</w:t>
      </w:r>
      <w:r w:rsidR="006C1A24">
        <w:rPr>
          <w:rFonts w:hint="eastAsia"/>
        </w:rPr>
        <w:t>Java/C++</w:t>
      </w:r>
      <w:r w:rsidR="006C1A24">
        <w:rPr>
          <w:rFonts w:hint="eastAsia"/>
        </w:rPr>
        <w:t>区别不大，毕竟</w:t>
      </w:r>
      <w:r w:rsidR="006C1A24">
        <w:rPr>
          <w:rFonts w:hint="eastAsia"/>
        </w:rPr>
        <w:t>ADT</w:t>
      </w:r>
      <w:r w:rsidR="006C1A24">
        <w:rPr>
          <w:rFonts w:hint="eastAsia"/>
        </w:rPr>
        <w:t>与</w:t>
      </w:r>
      <w:r w:rsidR="006C1A24">
        <w:rPr>
          <w:rFonts w:hint="eastAsia"/>
        </w:rPr>
        <w:t>DS</w:t>
      </w:r>
      <w:r w:rsidR="006C1A24">
        <w:rPr>
          <w:rFonts w:hint="eastAsia"/>
        </w:rPr>
        <w:t>是和语言无关的。</w:t>
      </w:r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D5D" w:rsidRDefault="00DC7D5D" w:rsidP="00612D14">
      <w:pPr>
        <w:spacing w:line="240" w:lineRule="auto"/>
      </w:pPr>
      <w:r>
        <w:separator/>
      </w:r>
    </w:p>
  </w:endnote>
  <w:endnote w:type="continuationSeparator" w:id="0">
    <w:p w:rsidR="00DC7D5D" w:rsidRDefault="00DC7D5D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YaHei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F53820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F53820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D5D" w:rsidRDefault="00DC7D5D" w:rsidP="00612D14">
      <w:pPr>
        <w:spacing w:line="240" w:lineRule="auto"/>
      </w:pPr>
      <w:r>
        <w:separator/>
      </w:r>
    </w:p>
  </w:footnote>
  <w:footnote w:type="continuationSeparator" w:id="0">
    <w:p w:rsidR="00DC7D5D" w:rsidRDefault="00DC7D5D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768"/>
    <w:multiLevelType w:val="hybridMultilevel"/>
    <w:tmpl w:val="C8863570"/>
    <w:lvl w:ilvl="0" w:tplc="4BEC1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71424"/>
    <w:multiLevelType w:val="hybridMultilevel"/>
    <w:tmpl w:val="62689210"/>
    <w:lvl w:ilvl="0" w:tplc="5554E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1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514EA"/>
    <w:rsid w:val="00176EA3"/>
    <w:rsid w:val="001D2C9A"/>
    <w:rsid w:val="001D5BF1"/>
    <w:rsid w:val="002057A2"/>
    <w:rsid w:val="002158B5"/>
    <w:rsid w:val="002410C9"/>
    <w:rsid w:val="00275C97"/>
    <w:rsid w:val="002A096D"/>
    <w:rsid w:val="0033184A"/>
    <w:rsid w:val="003A737F"/>
    <w:rsid w:val="003D70C5"/>
    <w:rsid w:val="00441BBF"/>
    <w:rsid w:val="00451165"/>
    <w:rsid w:val="00451894"/>
    <w:rsid w:val="00457E22"/>
    <w:rsid w:val="00475101"/>
    <w:rsid w:val="004B38FA"/>
    <w:rsid w:val="00503F59"/>
    <w:rsid w:val="005224B4"/>
    <w:rsid w:val="00560484"/>
    <w:rsid w:val="00573C01"/>
    <w:rsid w:val="005C0B4A"/>
    <w:rsid w:val="005D09ED"/>
    <w:rsid w:val="00612D14"/>
    <w:rsid w:val="00642FD5"/>
    <w:rsid w:val="006658CB"/>
    <w:rsid w:val="006B2152"/>
    <w:rsid w:val="006C1A24"/>
    <w:rsid w:val="006C31F0"/>
    <w:rsid w:val="006C7D5D"/>
    <w:rsid w:val="00721254"/>
    <w:rsid w:val="007E11BB"/>
    <w:rsid w:val="00810F28"/>
    <w:rsid w:val="00821A3C"/>
    <w:rsid w:val="00857FC3"/>
    <w:rsid w:val="008A3B97"/>
    <w:rsid w:val="008D4DD0"/>
    <w:rsid w:val="00946296"/>
    <w:rsid w:val="00950F2A"/>
    <w:rsid w:val="00963999"/>
    <w:rsid w:val="009D5B39"/>
    <w:rsid w:val="009E57E3"/>
    <w:rsid w:val="00A13AAF"/>
    <w:rsid w:val="00A305AA"/>
    <w:rsid w:val="00A94352"/>
    <w:rsid w:val="00A95DFB"/>
    <w:rsid w:val="00AD12ED"/>
    <w:rsid w:val="00AE1A59"/>
    <w:rsid w:val="00AF7EEB"/>
    <w:rsid w:val="00B877FF"/>
    <w:rsid w:val="00B948D4"/>
    <w:rsid w:val="00BA5036"/>
    <w:rsid w:val="00BC3AC5"/>
    <w:rsid w:val="00C6102D"/>
    <w:rsid w:val="00C84B26"/>
    <w:rsid w:val="00CD3998"/>
    <w:rsid w:val="00D41AD2"/>
    <w:rsid w:val="00DB1E0B"/>
    <w:rsid w:val="00DC7D5D"/>
    <w:rsid w:val="00E219D6"/>
    <w:rsid w:val="00E52ED4"/>
    <w:rsid w:val="00F418FA"/>
    <w:rsid w:val="00F53820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A3C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character" w:customStyle="1" w:styleId="fontstyle01">
    <w:name w:val="fontstyle01"/>
    <w:basedOn w:val="a0"/>
    <w:rsid w:val="00821A3C"/>
    <w:rPr>
      <w:rFonts w:ascii="MicrosoftYaHei" w:eastAsia="MicrosoftYaHei" w:hAnsi="MicrosoftYaHei" w:cs="MicrosoftYaHei" w:hint="default"/>
      <w:color w:val="000000"/>
      <w:sz w:val="22"/>
      <w:szCs w:val="22"/>
    </w:rPr>
  </w:style>
  <w:style w:type="character" w:customStyle="1" w:styleId="fontstyle21">
    <w:name w:val="fontstyle21"/>
    <w:basedOn w:val="a0"/>
    <w:rsid w:val="00821A3C"/>
    <w:rPr>
      <w:rFonts w:ascii="Calibri" w:hAnsi="Calibri" w:cs="Calibri" w:hint="default"/>
      <w:color w:val="000000"/>
      <w:sz w:val="22"/>
      <w:szCs w:val="22"/>
    </w:rPr>
  </w:style>
  <w:style w:type="paragraph" w:customStyle="1" w:styleId="myAnswer">
    <w:name w:val="myAnswer"/>
    <w:basedOn w:val="a"/>
    <w:link w:val="myAnswer0"/>
    <w:qFormat/>
    <w:rsid w:val="00503F59"/>
    <w:rPr>
      <w:rFonts w:eastAsia="楷体"/>
    </w:rPr>
  </w:style>
  <w:style w:type="character" w:customStyle="1" w:styleId="myAnswer0">
    <w:name w:val="myAnswer 字符"/>
    <w:basedOn w:val="a0"/>
    <w:link w:val="myAnswer"/>
    <w:rsid w:val="00503F59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NutshellCloud\myStudyMaterial\Grade_2_Term_2\%23Data_Structure_And_Algorithm\version2\%23Thinking\Doc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Doc1.dotm</Template>
  <TotalTime>23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11</cp:revision>
  <cp:lastPrinted>2017-06-23T05:59:00Z</cp:lastPrinted>
  <dcterms:created xsi:type="dcterms:W3CDTF">2017-06-22T13:35:00Z</dcterms:created>
  <dcterms:modified xsi:type="dcterms:W3CDTF">2017-06-23T05:59:00Z</dcterms:modified>
</cp:coreProperties>
</file>