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数据结构与算法</w:t>
      </w:r>
    </w:p>
    <w:p w:rsidR="00612D14" w:rsidRP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思考题</w:t>
      </w:r>
    </w:p>
    <w:p w:rsidR="00612D14" w:rsidRDefault="00612D14" w:rsidP="007E11BB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2697"/>
        <w:gridCol w:w="2973"/>
      </w:tblGrid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数据结构与算法实验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高级语言基本编程实验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 w:rsidR="008C1997">
              <w:rPr>
                <w:rFonts w:hint="eastAsia"/>
                <w:bCs/>
                <w:sz w:val="18"/>
              </w:rPr>
              <w:t>6-23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2158B5" w:rsidP="00BC153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思考题</w:t>
            </w:r>
            <w:r w:rsidR="00612D14" w:rsidRPr="0001385D">
              <w:rPr>
                <w:rFonts w:hint="eastAsia"/>
                <w:b/>
                <w:sz w:val="22"/>
              </w:rPr>
              <w:t>编号</w:t>
            </w:r>
            <w:r w:rsidR="00612D14" w:rsidRPr="0001385D">
              <w:rPr>
                <w:bCs/>
                <w:sz w:val="22"/>
              </w:rPr>
              <w:t>：</w:t>
            </w:r>
            <w:r w:rsidR="00612D14" w:rsidRPr="0083627E">
              <w:rPr>
                <w:bCs/>
                <w:sz w:val="18"/>
              </w:rPr>
              <w:t>No.</w:t>
            </w:r>
            <w:r w:rsidR="00612D14">
              <w:rPr>
                <w:bCs/>
                <w:sz w:val="18"/>
              </w:rPr>
              <w:t>0</w:t>
            </w:r>
            <w:r w:rsidR="00612D14" w:rsidRPr="0083627E">
              <w:rPr>
                <w:bCs/>
                <w:sz w:val="18"/>
              </w:rPr>
              <w:t>1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  <w:r w:rsidR="00BA5036" w:rsidRPr="00BA5036">
              <w:rPr>
                <w:rFonts w:hint="eastAsia"/>
                <w:bCs/>
                <w:sz w:val="18"/>
              </w:rPr>
              <w:t>01-01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>
              <w:rPr>
                <w:rFonts w:hint="eastAsia"/>
                <w:bCs/>
                <w:sz w:val="18"/>
              </w:rPr>
              <w:t>3</w:t>
            </w:r>
            <w:r>
              <w:rPr>
                <w:rFonts w:hint="eastAsia"/>
                <w:bCs/>
                <w:sz w:val="18"/>
              </w:rPr>
              <w:t>、</w:t>
            </w:r>
            <w:r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612D14" w:rsidRDefault="00612D14" w:rsidP="00612D14">
      <w:pPr>
        <w:pBdr>
          <w:bottom w:val="single" w:sz="6" w:space="1" w:color="auto"/>
        </w:pBdr>
      </w:pPr>
    </w:p>
    <w:p w:rsidR="007E11BB" w:rsidRDefault="007E11BB" w:rsidP="00612D14"/>
    <w:p w:rsidR="003A737F" w:rsidRDefault="003A737F" w:rsidP="003A737F">
      <w:pPr>
        <w:rPr>
          <w:b/>
        </w:rPr>
      </w:pPr>
      <w:r w:rsidRPr="003A737F">
        <w:rPr>
          <w:rFonts w:hint="eastAsia"/>
          <w:b/>
        </w:rPr>
        <w:t>查阅资料，思考并回答下述问题：</w:t>
      </w:r>
    </w:p>
    <w:p w:rsidR="003A737F" w:rsidRPr="003A737F" w:rsidRDefault="003A737F" w:rsidP="003A737F">
      <w:pPr>
        <w:rPr>
          <w:b/>
        </w:rPr>
      </w:pPr>
    </w:p>
    <w:p w:rsidR="003A737F" w:rsidRDefault="003A737F" w:rsidP="003A737F"/>
    <w:p w:rsidR="003A737F" w:rsidRDefault="003A737F" w:rsidP="003A737F">
      <w:pPr>
        <w:sectPr w:rsidR="003A737F" w:rsidSect="00F81F6D">
          <w:headerReference w:type="default" r:id="rId7"/>
          <w:footerReference w:type="default" r:id="rId8"/>
          <w:pgSz w:w="11906" w:h="16838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3A737F" w:rsidRPr="00230F3F" w:rsidRDefault="003A737F" w:rsidP="00230F3F">
      <w:pPr>
        <w:pStyle w:val="a9"/>
        <w:numPr>
          <w:ilvl w:val="0"/>
          <w:numId w:val="2"/>
        </w:numPr>
        <w:ind w:firstLineChars="0"/>
        <w:rPr>
          <w:b/>
        </w:rPr>
      </w:pPr>
      <w:r w:rsidRPr="00230F3F">
        <w:rPr>
          <w:rFonts w:hint="eastAsia"/>
          <w:b/>
        </w:rPr>
        <w:t>解释数据类型</w:t>
      </w:r>
    </w:p>
    <w:p w:rsidR="003A737F" w:rsidRDefault="003A737F" w:rsidP="003A737F"/>
    <w:p w:rsidR="003A737F" w:rsidRDefault="003A737F" w:rsidP="003A737F">
      <w:r>
        <w:rPr>
          <w:rFonts w:hint="eastAsia"/>
        </w:rPr>
        <w:t>答：</w:t>
      </w:r>
      <w:r w:rsidRPr="00112FEE">
        <w:rPr>
          <w:rStyle w:val="myAnswer0"/>
          <w:rFonts w:hint="eastAsia"/>
        </w:rPr>
        <w:t>数据类型，指的是数据在某一个语言平台下的系统化组织。比如说，我们将需要用到的数据进行分类，得到整型与浮点型。</w:t>
      </w:r>
      <w:r w:rsidR="00337778">
        <w:rPr>
          <w:rStyle w:val="myAnswer0"/>
          <w:rFonts w:hint="eastAsia"/>
        </w:rPr>
        <w:t>其他的类型只是这两类的变体。</w:t>
      </w:r>
    </w:p>
    <w:p w:rsidR="003A737F" w:rsidRDefault="003A737F" w:rsidP="003A737F"/>
    <w:p w:rsidR="003A737F" w:rsidRPr="00230F3F" w:rsidRDefault="003A737F" w:rsidP="00230F3F">
      <w:pPr>
        <w:pStyle w:val="a9"/>
        <w:numPr>
          <w:ilvl w:val="0"/>
          <w:numId w:val="2"/>
        </w:numPr>
        <w:ind w:firstLineChars="0"/>
        <w:rPr>
          <w:b/>
        </w:rPr>
      </w:pPr>
      <w:r w:rsidRPr="00230F3F">
        <w:rPr>
          <w:rFonts w:hint="eastAsia"/>
          <w:b/>
        </w:rPr>
        <w:t>Python</w:t>
      </w:r>
      <w:r w:rsidRPr="00230F3F">
        <w:rPr>
          <w:rFonts w:hint="eastAsia"/>
          <w:b/>
        </w:rPr>
        <w:t>的基本数据类型有哪些</w:t>
      </w:r>
      <w:r w:rsidR="00230F3F" w:rsidRPr="00230F3F">
        <w:rPr>
          <w:rFonts w:hint="eastAsia"/>
          <w:b/>
        </w:rPr>
        <w:t>？</w:t>
      </w:r>
    </w:p>
    <w:p w:rsidR="00112FEE" w:rsidRPr="003A737F" w:rsidRDefault="00112FEE" w:rsidP="003A737F">
      <w:pPr>
        <w:rPr>
          <w:b/>
        </w:rPr>
      </w:pPr>
    </w:p>
    <w:p w:rsidR="003A737F" w:rsidRPr="00230F3F" w:rsidRDefault="003A737F" w:rsidP="00112FEE">
      <w:pPr>
        <w:pStyle w:val="myAnswer"/>
        <w:rPr>
          <w:b/>
        </w:rPr>
      </w:pPr>
      <w:r>
        <w:rPr>
          <w:rFonts w:hint="eastAsia"/>
        </w:rPr>
        <w:t>答：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dict</w:t>
      </w:r>
      <w:r w:rsidR="001D5BF1">
        <w:rPr>
          <w:rFonts w:hint="eastAsia"/>
        </w:rPr>
        <w:t>，</w:t>
      </w:r>
      <w:r w:rsidR="001D5BF1">
        <w:rPr>
          <w:rFonts w:hint="eastAsia"/>
        </w:rPr>
        <w:t>list</w:t>
      </w:r>
      <w:r w:rsidR="001D5BF1">
        <w:rPr>
          <w:rFonts w:hint="eastAsia"/>
        </w:rPr>
        <w:t>，</w:t>
      </w:r>
      <w:r w:rsidR="001D5BF1">
        <w:rPr>
          <w:rFonts w:hint="eastAsia"/>
        </w:rPr>
        <w:t>tuple</w:t>
      </w:r>
      <w:r w:rsidR="001D5BF1">
        <w:rPr>
          <w:rFonts w:hint="eastAsia"/>
        </w:rPr>
        <w:t>等。因为</w:t>
      </w:r>
      <w:r w:rsidR="001D5BF1">
        <w:rPr>
          <w:rFonts w:hint="eastAsia"/>
        </w:rPr>
        <w:t>Python</w:t>
      </w:r>
      <w:r w:rsidR="001D5BF1">
        <w:rPr>
          <w:rFonts w:hint="eastAsia"/>
        </w:rPr>
        <w:t>是面向对象的，所以这些基本数据类型都是类。</w:t>
      </w:r>
    </w:p>
    <w:p w:rsidR="003A737F" w:rsidRDefault="003A737F" w:rsidP="003A737F"/>
    <w:p w:rsidR="003A737F" w:rsidRPr="00230F3F" w:rsidRDefault="003A737F" w:rsidP="00230F3F">
      <w:pPr>
        <w:pStyle w:val="a9"/>
        <w:numPr>
          <w:ilvl w:val="0"/>
          <w:numId w:val="2"/>
        </w:numPr>
        <w:ind w:firstLineChars="0"/>
        <w:rPr>
          <w:b/>
        </w:rPr>
      </w:pPr>
      <w:r w:rsidRPr="00230F3F">
        <w:rPr>
          <w:rFonts w:hint="eastAsia"/>
          <w:b/>
        </w:rPr>
        <w:t>解释</w:t>
      </w:r>
      <w:r w:rsidRPr="00230F3F">
        <w:rPr>
          <w:rFonts w:hint="eastAsia"/>
          <w:b/>
        </w:rPr>
        <w:t>Python</w:t>
      </w:r>
      <w:r w:rsidRPr="00230F3F">
        <w:rPr>
          <w:rFonts w:hint="eastAsia"/>
          <w:b/>
        </w:rPr>
        <w:t>的对象和类</w:t>
      </w:r>
      <w:r w:rsidR="00230F3F" w:rsidRPr="00230F3F">
        <w:rPr>
          <w:rFonts w:hint="eastAsia"/>
          <w:b/>
        </w:rPr>
        <w:t>。</w:t>
      </w:r>
    </w:p>
    <w:p w:rsidR="00337778" w:rsidRDefault="00337778" w:rsidP="00337778">
      <w:pPr>
        <w:pStyle w:val="myAnswer"/>
      </w:pPr>
    </w:p>
    <w:p w:rsidR="003A737F" w:rsidRDefault="00CD3998" w:rsidP="00337778">
      <w:pPr>
        <w:pStyle w:val="myAnswer"/>
      </w:pPr>
      <w:r>
        <w:rPr>
          <w:rFonts w:hint="eastAsia"/>
        </w:rPr>
        <w:t>答：</w:t>
      </w:r>
      <w:r w:rsidR="00337778">
        <w:rPr>
          <w:rFonts w:hint="eastAsia"/>
        </w:rPr>
        <w:t>对象就是类的实例。类是数据结构与类方法的封装。</w:t>
      </w:r>
    </w:p>
    <w:p w:rsidR="00CD3998" w:rsidRDefault="00CD3998" w:rsidP="003A737F"/>
    <w:p w:rsidR="003A737F" w:rsidRPr="00230F3F" w:rsidRDefault="003A737F" w:rsidP="00230F3F">
      <w:pPr>
        <w:pStyle w:val="a9"/>
        <w:numPr>
          <w:ilvl w:val="0"/>
          <w:numId w:val="2"/>
        </w:numPr>
        <w:ind w:firstLineChars="0"/>
        <w:rPr>
          <w:b/>
        </w:rPr>
      </w:pPr>
      <w:r w:rsidRPr="00230F3F">
        <w:rPr>
          <w:rFonts w:hint="eastAsia"/>
          <w:b/>
        </w:rPr>
        <w:t>解释引用数据类型</w:t>
      </w:r>
      <w:r w:rsidR="00337778" w:rsidRPr="00230F3F">
        <w:rPr>
          <w:rFonts w:hint="eastAsia"/>
          <w:b/>
        </w:rPr>
        <w:t>（</w:t>
      </w:r>
      <w:r w:rsidRPr="00230F3F">
        <w:rPr>
          <w:rFonts w:hint="eastAsia"/>
          <w:b/>
        </w:rPr>
        <w:t>数组</w:t>
      </w:r>
      <w:r w:rsidR="00337778" w:rsidRPr="00230F3F">
        <w:rPr>
          <w:rFonts w:hint="eastAsia"/>
          <w:b/>
        </w:rPr>
        <w:t>，</w:t>
      </w:r>
      <w:r w:rsidRPr="00230F3F">
        <w:rPr>
          <w:rFonts w:hint="eastAsia"/>
          <w:b/>
        </w:rPr>
        <w:t>类</w:t>
      </w:r>
      <w:r w:rsidR="00337778" w:rsidRPr="00230F3F">
        <w:rPr>
          <w:rFonts w:hint="eastAsia"/>
          <w:b/>
        </w:rPr>
        <w:t>，</w:t>
      </w:r>
      <w:r w:rsidRPr="00230F3F">
        <w:rPr>
          <w:rFonts w:hint="eastAsia"/>
          <w:b/>
        </w:rPr>
        <w:t>接口</w:t>
      </w:r>
      <w:r w:rsidR="00337778" w:rsidRPr="00230F3F">
        <w:rPr>
          <w:rFonts w:hint="eastAsia"/>
          <w:b/>
        </w:rPr>
        <w:t>）。</w:t>
      </w:r>
    </w:p>
    <w:p w:rsidR="00337778" w:rsidRDefault="00337778" w:rsidP="00337778">
      <w:pPr>
        <w:pStyle w:val="myAnswer"/>
      </w:pPr>
    </w:p>
    <w:p w:rsidR="003A737F" w:rsidRDefault="00CD3998" w:rsidP="00337778">
      <w:pPr>
        <w:pStyle w:val="myAnswer"/>
      </w:pPr>
      <w:r>
        <w:rPr>
          <w:rFonts w:hint="eastAsia"/>
        </w:rPr>
        <w:t>答：</w:t>
      </w:r>
      <w:r w:rsidR="00337778">
        <w:rPr>
          <w:rFonts w:hint="eastAsia"/>
        </w:rPr>
        <w:t>数组是引用数组，与</w:t>
      </w:r>
      <w:r w:rsidR="00337778">
        <w:rPr>
          <w:rFonts w:hint="eastAsia"/>
        </w:rPr>
        <w:t>C</w:t>
      </w:r>
      <w:r w:rsidR="00337778">
        <w:rPr>
          <w:rFonts w:hint="eastAsia"/>
        </w:rPr>
        <w:t>不太一样，</w:t>
      </w:r>
      <w:r w:rsidR="00337778">
        <w:rPr>
          <w:rFonts w:hint="eastAsia"/>
        </w:rPr>
        <w:t>Python</w:t>
      </w:r>
      <w:r w:rsidR="00337778">
        <w:rPr>
          <w:rFonts w:hint="eastAsia"/>
        </w:rPr>
        <w:t>数组存放的是对象的内存地址。</w:t>
      </w:r>
      <w:r w:rsidR="00230F3F">
        <w:rPr>
          <w:rFonts w:hint="eastAsia"/>
        </w:rPr>
        <w:t>接口，按照我的理解，就是程序向外界提供的一个模式，忽略具体实现细节。通过接口可以使得两方人员进行非细节化的交流。</w:t>
      </w:r>
    </w:p>
    <w:p w:rsidR="00CD3998" w:rsidRDefault="00CD3998" w:rsidP="003A737F"/>
    <w:p w:rsidR="003A737F" w:rsidRPr="00230F3F" w:rsidRDefault="003A737F" w:rsidP="00230F3F">
      <w:pPr>
        <w:pStyle w:val="a9"/>
        <w:numPr>
          <w:ilvl w:val="0"/>
          <w:numId w:val="2"/>
        </w:numPr>
        <w:ind w:firstLineChars="0"/>
        <w:rPr>
          <w:b/>
        </w:rPr>
      </w:pPr>
      <w:r w:rsidRPr="00230F3F">
        <w:rPr>
          <w:rFonts w:hint="eastAsia"/>
          <w:b/>
        </w:rPr>
        <w:t>解释</w:t>
      </w:r>
      <w:r w:rsidRPr="00230F3F">
        <w:rPr>
          <w:rFonts w:hint="eastAsia"/>
          <w:b/>
        </w:rPr>
        <w:t>Python</w:t>
      </w:r>
      <w:r w:rsidRPr="00230F3F">
        <w:rPr>
          <w:rFonts w:hint="eastAsia"/>
          <w:b/>
        </w:rPr>
        <w:t>数组与</w:t>
      </w:r>
      <w:r w:rsidRPr="00230F3F">
        <w:rPr>
          <w:rFonts w:hint="eastAsia"/>
          <w:b/>
        </w:rPr>
        <w:t>C</w:t>
      </w:r>
      <w:r w:rsidRPr="00230F3F">
        <w:rPr>
          <w:rFonts w:hint="eastAsia"/>
          <w:b/>
        </w:rPr>
        <w:t>数组的区别</w:t>
      </w:r>
      <w:r w:rsidRPr="00230F3F">
        <w:rPr>
          <w:rFonts w:hint="eastAsia"/>
          <w:b/>
        </w:rPr>
        <w:t>.</w:t>
      </w:r>
    </w:p>
    <w:p w:rsidR="00ED1BE9" w:rsidRDefault="00ED1BE9" w:rsidP="00230F3F">
      <w:pPr>
        <w:pStyle w:val="myAnswer"/>
      </w:pPr>
    </w:p>
    <w:p w:rsidR="003A737F" w:rsidRDefault="00CD3998" w:rsidP="00230F3F">
      <w:pPr>
        <w:pStyle w:val="myAnswer"/>
      </w:pPr>
      <w:r>
        <w:rPr>
          <w:rFonts w:hint="eastAsia"/>
        </w:rPr>
        <w:t>答：</w:t>
      </w:r>
      <w:r w:rsidR="00230F3F">
        <w:rPr>
          <w:rFonts w:hint="eastAsia"/>
        </w:rPr>
        <w:t>C</w:t>
      </w:r>
      <w:r w:rsidR="00230F3F">
        <w:rPr>
          <w:rFonts w:hint="eastAsia"/>
        </w:rPr>
        <w:t>是真数组，</w:t>
      </w:r>
      <w:r w:rsidR="00230F3F">
        <w:rPr>
          <w:rFonts w:hint="eastAsia"/>
        </w:rPr>
        <w:t>C</w:t>
      </w:r>
      <w:r w:rsidR="00230F3F">
        <w:rPr>
          <w:rFonts w:hint="eastAsia"/>
        </w:rPr>
        <w:t>的数组会随着内部元素的大小不一样而表现出不一样的偏移量。而</w:t>
      </w:r>
      <w:r w:rsidR="00230F3F">
        <w:rPr>
          <w:rFonts w:hint="eastAsia"/>
        </w:rPr>
        <w:t>Python</w:t>
      </w:r>
      <w:r w:rsidR="00230F3F">
        <w:rPr>
          <w:rFonts w:hint="eastAsia"/>
        </w:rPr>
        <w:t>是引用数组，所以存储的是地址，从而它的偏移量都是一样的。</w:t>
      </w:r>
      <w:r w:rsidR="00230F3F">
        <w:rPr>
          <w:rFonts w:hint="eastAsia"/>
        </w:rPr>
        <w:t>Python</w:t>
      </w:r>
      <w:r w:rsidR="00230F3F">
        <w:rPr>
          <w:rFonts w:hint="eastAsia"/>
        </w:rPr>
        <w:t>数组是</w:t>
      </w:r>
      <w:r w:rsidR="009D2F43">
        <w:rPr>
          <w:rFonts w:hint="eastAsia"/>
        </w:rPr>
        <w:t>引用数组，所以当引用的是一个元素</w:t>
      </w:r>
      <w:r w:rsidR="009D38FD" w:rsidRPr="009D38FD">
        <w:t>（</w:t>
      </w:r>
      <w:r w:rsidR="009D38FD">
        <w:rPr>
          <w:rFonts w:hint="eastAsia"/>
        </w:rPr>
        <w:t>可更改元素！）</w:t>
      </w:r>
      <w:r w:rsidR="009D2F43">
        <w:rPr>
          <w:rFonts w:hint="eastAsia"/>
        </w:rPr>
        <w:t>的时候，</w:t>
      </w:r>
      <w:r w:rsidR="00B5780C">
        <w:rPr>
          <w:rFonts w:hint="eastAsia"/>
        </w:rPr>
        <w:t>更改</w:t>
      </w:r>
      <w:r w:rsidR="007505EA">
        <w:rPr>
          <w:rFonts w:hint="eastAsia"/>
        </w:rPr>
        <w:t>数组中的</w:t>
      </w:r>
      <w:r w:rsidR="00B5780C">
        <w:rPr>
          <w:rFonts w:hint="eastAsia"/>
        </w:rPr>
        <w:t>一个，可能会导致其他元素也发生改变。这在二维数组的构造里面有详细举例。</w:t>
      </w:r>
    </w:p>
    <w:p w:rsidR="00CD3998" w:rsidRDefault="00CD3998" w:rsidP="003A737F"/>
    <w:p w:rsidR="003A737F" w:rsidRPr="00230F3F" w:rsidRDefault="003A737F" w:rsidP="00230F3F">
      <w:pPr>
        <w:pStyle w:val="a9"/>
        <w:numPr>
          <w:ilvl w:val="0"/>
          <w:numId w:val="2"/>
        </w:numPr>
        <w:ind w:firstLineChars="0"/>
        <w:rPr>
          <w:b/>
        </w:rPr>
      </w:pPr>
      <w:r w:rsidRPr="00230F3F">
        <w:rPr>
          <w:rFonts w:hint="eastAsia"/>
          <w:b/>
        </w:rPr>
        <w:t>解释</w:t>
      </w:r>
      <w:r w:rsidRPr="00230F3F">
        <w:rPr>
          <w:rFonts w:hint="eastAsia"/>
          <w:b/>
        </w:rPr>
        <w:t>Python</w:t>
      </w:r>
      <w:r w:rsidRPr="00230F3F">
        <w:rPr>
          <w:rFonts w:hint="eastAsia"/>
          <w:b/>
        </w:rPr>
        <w:t>符号串与</w:t>
      </w:r>
      <w:r w:rsidRPr="00230F3F">
        <w:rPr>
          <w:rFonts w:hint="eastAsia"/>
          <w:b/>
        </w:rPr>
        <w:t>C</w:t>
      </w:r>
      <w:r w:rsidRPr="00230F3F">
        <w:rPr>
          <w:rFonts w:hint="eastAsia"/>
          <w:b/>
        </w:rPr>
        <w:t>符号串的区别</w:t>
      </w:r>
      <w:r w:rsidR="00ED1BE9">
        <w:rPr>
          <w:rFonts w:hint="eastAsia"/>
          <w:b/>
        </w:rPr>
        <w:t>。</w:t>
      </w:r>
    </w:p>
    <w:p w:rsidR="00ED1BE9" w:rsidRDefault="00ED1BE9" w:rsidP="009D2F43">
      <w:pPr>
        <w:pStyle w:val="myAnswer"/>
      </w:pPr>
    </w:p>
    <w:p w:rsidR="003A737F" w:rsidRDefault="00CD3998" w:rsidP="009D2F43">
      <w:pPr>
        <w:pStyle w:val="myAnswer"/>
      </w:pPr>
      <w:r>
        <w:rPr>
          <w:rFonts w:hint="eastAsia"/>
        </w:rPr>
        <w:t>答：</w:t>
      </w:r>
      <w:r w:rsidR="001D3D88">
        <w:rPr>
          <w:rFonts w:hint="eastAsia"/>
        </w:rPr>
        <w:t>区别就是引用数组与真数组的区别。</w:t>
      </w:r>
      <w:r w:rsidR="001D3D88">
        <w:rPr>
          <w:rFonts w:hint="eastAsia"/>
        </w:rPr>
        <w:t>Python</w:t>
      </w:r>
      <w:r w:rsidR="001D3D88">
        <w:rPr>
          <w:rFonts w:hint="eastAsia"/>
        </w:rPr>
        <w:t>符号串中的存储值也是地址，而不是符号的真实编码，这可以用</w:t>
      </w:r>
      <w:r w:rsidR="001D3D88">
        <w:rPr>
          <w:rFonts w:hint="eastAsia"/>
        </w:rPr>
        <w:t>id</w:t>
      </w:r>
      <w:r w:rsidR="001D3D88">
        <w:rPr>
          <w:rFonts w:hint="eastAsia"/>
        </w:rPr>
        <w:t>函数进行查看。</w:t>
      </w:r>
    </w:p>
    <w:p w:rsidR="00CD3998" w:rsidRDefault="00CD3998" w:rsidP="003A737F"/>
    <w:p w:rsidR="003A737F" w:rsidRPr="00230F3F" w:rsidRDefault="003A737F" w:rsidP="00230F3F">
      <w:pPr>
        <w:pStyle w:val="a9"/>
        <w:numPr>
          <w:ilvl w:val="0"/>
          <w:numId w:val="2"/>
        </w:numPr>
        <w:ind w:firstLineChars="0"/>
        <w:rPr>
          <w:b/>
        </w:rPr>
      </w:pPr>
      <w:r w:rsidRPr="00230F3F">
        <w:rPr>
          <w:rFonts w:hint="eastAsia"/>
          <w:b/>
        </w:rPr>
        <w:t>如果需要定义类似于</w:t>
      </w:r>
      <w:r w:rsidRPr="00230F3F">
        <w:rPr>
          <w:rFonts w:hint="eastAsia"/>
          <w:b/>
        </w:rPr>
        <w:t>C</w:t>
      </w:r>
      <w:r w:rsidRPr="00230F3F">
        <w:rPr>
          <w:rFonts w:hint="eastAsia"/>
          <w:b/>
        </w:rPr>
        <w:t>中的</w:t>
      </w:r>
      <w:r w:rsidRPr="00230F3F">
        <w:rPr>
          <w:rFonts w:hint="eastAsia"/>
          <w:b/>
        </w:rPr>
        <w:t>struct</w:t>
      </w:r>
      <w:r w:rsidR="00ED1BE9">
        <w:rPr>
          <w:rFonts w:hint="eastAsia"/>
          <w:b/>
        </w:rPr>
        <w:t>，</w:t>
      </w:r>
      <w:r w:rsidRPr="00230F3F">
        <w:rPr>
          <w:rFonts w:hint="eastAsia"/>
          <w:b/>
        </w:rPr>
        <w:t>在</w:t>
      </w:r>
      <w:r w:rsidRPr="00230F3F">
        <w:rPr>
          <w:rFonts w:hint="eastAsia"/>
          <w:b/>
        </w:rPr>
        <w:t>Python</w:t>
      </w:r>
      <w:r w:rsidRPr="00230F3F">
        <w:rPr>
          <w:rFonts w:hint="eastAsia"/>
          <w:b/>
        </w:rPr>
        <w:t>中如何实现</w:t>
      </w:r>
      <w:r w:rsidR="00ED1BE9">
        <w:rPr>
          <w:rFonts w:hint="eastAsia"/>
          <w:b/>
        </w:rPr>
        <w:t>？（</w:t>
      </w:r>
      <w:r w:rsidRPr="00230F3F">
        <w:rPr>
          <w:rFonts w:hint="eastAsia"/>
          <w:b/>
        </w:rPr>
        <w:t>提示</w:t>
      </w:r>
      <w:r w:rsidR="00ED1BE9">
        <w:rPr>
          <w:rFonts w:hint="eastAsia"/>
          <w:b/>
        </w:rPr>
        <w:t>：</w:t>
      </w:r>
      <w:r w:rsidRPr="00230F3F">
        <w:rPr>
          <w:rFonts w:hint="eastAsia"/>
          <w:b/>
        </w:rPr>
        <w:t>无方法的类</w:t>
      </w:r>
      <w:r w:rsidR="00ED1BE9">
        <w:rPr>
          <w:rFonts w:hint="eastAsia"/>
          <w:b/>
        </w:rPr>
        <w:t>）</w:t>
      </w:r>
    </w:p>
    <w:p w:rsidR="00ED1BE9" w:rsidRDefault="00ED1BE9" w:rsidP="009D2F43">
      <w:pPr>
        <w:pStyle w:val="myAnswer"/>
      </w:pPr>
    </w:p>
    <w:p w:rsidR="003A737F" w:rsidRDefault="00CD3998" w:rsidP="009D2F43">
      <w:pPr>
        <w:pStyle w:val="myAnswer"/>
      </w:pPr>
      <w:r>
        <w:rPr>
          <w:rFonts w:hint="eastAsia"/>
        </w:rPr>
        <w:t>答：</w:t>
      </w:r>
      <w:r w:rsidR="00F93814">
        <w:rPr>
          <w:rFonts w:hint="eastAsia"/>
        </w:rPr>
        <w:t>建立没有方法的类。这样的话，就没有方法对类实例进行修改和访问，只能逐个修改。</w:t>
      </w:r>
    </w:p>
    <w:p w:rsidR="00CD3998" w:rsidRDefault="00CD3998" w:rsidP="003A737F"/>
    <w:p w:rsidR="003A737F" w:rsidRPr="00230F3F" w:rsidRDefault="003A737F" w:rsidP="00230F3F">
      <w:pPr>
        <w:pStyle w:val="a9"/>
        <w:numPr>
          <w:ilvl w:val="0"/>
          <w:numId w:val="2"/>
        </w:numPr>
        <w:ind w:firstLineChars="0"/>
        <w:rPr>
          <w:b/>
        </w:rPr>
      </w:pPr>
      <w:r w:rsidRPr="00230F3F">
        <w:rPr>
          <w:rFonts w:hint="eastAsia"/>
          <w:b/>
        </w:rPr>
        <w:t>如何解释</w:t>
      </w:r>
      <w:r w:rsidRPr="00230F3F">
        <w:rPr>
          <w:rFonts w:hint="eastAsia"/>
          <w:b/>
        </w:rPr>
        <w:t>Python</w:t>
      </w:r>
      <w:r w:rsidRPr="00230F3F">
        <w:rPr>
          <w:rFonts w:hint="eastAsia"/>
          <w:b/>
        </w:rPr>
        <w:t>的模块</w:t>
      </w:r>
      <w:r w:rsidR="00F93814">
        <w:rPr>
          <w:rFonts w:hint="eastAsia"/>
          <w:b/>
        </w:rPr>
        <w:t>（</w:t>
      </w:r>
      <w:r w:rsidRPr="00230F3F">
        <w:rPr>
          <w:rFonts w:hint="eastAsia"/>
          <w:b/>
        </w:rPr>
        <w:t>module</w:t>
      </w:r>
      <w:r w:rsidR="00F93814">
        <w:rPr>
          <w:rFonts w:hint="eastAsia"/>
          <w:b/>
        </w:rPr>
        <w:t>）</w:t>
      </w:r>
    </w:p>
    <w:p w:rsidR="007505EA" w:rsidRDefault="007505EA" w:rsidP="009D2F43">
      <w:pPr>
        <w:pStyle w:val="myAnswer"/>
      </w:pPr>
    </w:p>
    <w:p w:rsidR="003A737F" w:rsidRDefault="00CD3998" w:rsidP="009D2F43">
      <w:pPr>
        <w:pStyle w:val="myAnswer"/>
        <w:rPr>
          <w:rFonts w:hint="eastAsia"/>
        </w:rPr>
      </w:pPr>
      <w:r>
        <w:rPr>
          <w:rFonts w:hint="eastAsia"/>
        </w:rPr>
        <w:t>答：</w:t>
      </w:r>
      <w:r w:rsidR="00F93814">
        <w:rPr>
          <w:rFonts w:hint="eastAsia"/>
        </w:rPr>
        <w:t>module</w:t>
      </w:r>
      <w:r w:rsidR="00F93814">
        <w:t xml:space="preserve"> </w:t>
      </w:r>
      <w:r w:rsidR="00F93814">
        <w:rPr>
          <w:rFonts w:hint="eastAsia"/>
        </w:rPr>
        <w:t>in</w:t>
      </w:r>
      <w:r w:rsidR="00F93814">
        <w:t xml:space="preserve"> </w:t>
      </w:r>
      <w:r w:rsidR="00F93814">
        <w:rPr>
          <w:rFonts w:hint="eastAsia"/>
        </w:rPr>
        <w:t>python</w:t>
      </w:r>
      <w:r w:rsidR="00F93814">
        <w:t xml:space="preserve"> </w:t>
      </w:r>
      <w:r w:rsidR="00F93814">
        <w:rPr>
          <w:rFonts w:hint="eastAsia"/>
        </w:rPr>
        <w:t>是一个已经编写好的</w:t>
      </w:r>
      <w:proofErr w:type="spellStart"/>
      <w:r w:rsidR="00F93814">
        <w:rPr>
          <w:rFonts w:hint="eastAsia"/>
        </w:rPr>
        <w:t>py</w:t>
      </w:r>
      <w:proofErr w:type="spellEnd"/>
      <w:r w:rsidR="00F93814">
        <w:rPr>
          <w:rFonts w:hint="eastAsia"/>
        </w:rPr>
        <w:t>文件，并且一个模块是一个</w:t>
      </w:r>
      <w:proofErr w:type="spellStart"/>
      <w:r w:rsidR="00F93814">
        <w:rPr>
          <w:rFonts w:hint="eastAsia"/>
        </w:rPr>
        <w:t>py</w:t>
      </w:r>
      <w:proofErr w:type="spellEnd"/>
      <w:r w:rsidR="00F93814">
        <w:rPr>
          <w:rFonts w:hint="eastAsia"/>
        </w:rPr>
        <w:t>文件。里面放着这个模块的功能主体。</w:t>
      </w:r>
    </w:p>
    <w:p w:rsidR="00CD3998" w:rsidRDefault="00CD3998" w:rsidP="003A737F"/>
    <w:p w:rsidR="003A737F" w:rsidRPr="00230F3F" w:rsidRDefault="003A737F" w:rsidP="00230F3F">
      <w:pPr>
        <w:pStyle w:val="a9"/>
        <w:numPr>
          <w:ilvl w:val="0"/>
          <w:numId w:val="2"/>
        </w:numPr>
        <w:ind w:firstLineChars="0"/>
        <w:rPr>
          <w:b/>
        </w:rPr>
      </w:pPr>
      <w:r w:rsidRPr="00230F3F">
        <w:rPr>
          <w:rFonts w:hint="eastAsia"/>
          <w:b/>
        </w:rPr>
        <w:t>从数据结构的观点看</w:t>
      </w:r>
      <w:r w:rsidR="00F93814">
        <w:rPr>
          <w:rFonts w:hint="eastAsia"/>
          <w:b/>
        </w:rPr>
        <w:t>，</w:t>
      </w:r>
      <w:r w:rsidRPr="00230F3F">
        <w:rPr>
          <w:rFonts w:hint="eastAsia"/>
          <w:b/>
        </w:rPr>
        <w:t>Python</w:t>
      </w:r>
      <w:r w:rsidRPr="00230F3F">
        <w:rPr>
          <w:rFonts w:hint="eastAsia"/>
          <w:b/>
        </w:rPr>
        <w:t>的基本数据类型、类与对象、引用、数组</w:t>
      </w:r>
      <w:r w:rsidR="00F93814">
        <w:rPr>
          <w:rFonts w:hint="eastAsia"/>
          <w:b/>
        </w:rPr>
        <w:t>，</w:t>
      </w:r>
      <w:r w:rsidRPr="00230F3F">
        <w:rPr>
          <w:rFonts w:hint="eastAsia"/>
          <w:b/>
        </w:rPr>
        <w:t>都是非常重要的概念。为什么</w:t>
      </w:r>
      <w:r w:rsidR="00F93814">
        <w:rPr>
          <w:rFonts w:hint="eastAsia"/>
          <w:b/>
        </w:rPr>
        <w:t>？</w:t>
      </w:r>
    </w:p>
    <w:p w:rsidR="007505EA" w:rsidRDefault="007505EA" w:rsidP="009D2F43">
      <w:pPr>
        <w:pStyle w:val="myAnswer"/>
      </w:pPr>
    </w:p>
    <w:p w:rsidR="003A737F" w:rsidRDefault="00CD3998" w:rsidP="009D2F43">
      <w:pPr>
        <w:pStyle w:val="myAnswer"/>
      </w:pPr>
      <w:r>
        <w:rPr>
          <w:rFonts w:hint="eastAsia"/>
        </w:rPr>
        <w:t>答：</w:t>
      </w:r>
      <w:r w:rsidR="00F93814">
        <w:rPr>
          <w:rFonts w:hint="eastAsia"/>
        </w:rPr>
        <w:t>因为数据结构的构造与初始化，都离不开基本数据结构。基本数据结构就像是盖高楼的砖块。而类方法成员的构造也离不开基本数据结构所支持的方法。</w:t>
      </w:r>
    </w:p>
    <w:p w:rsidR="00CD3998" w:rsidRDefault="00CD3998" w:rsidP="003A737F"/>
    <w:p w:rsidR="003A737F" w:rsidRPr="00230F3F" w:rsidRDefault="003A737F" w:rsidP="00230F3F">
      <w:pPr>
        <w:pStyle w:val="a9"/>
        <w:numPr>
          <w:ilvl w:val="0"/>
          <w:numId w:val="2"/>
        </w:numPr>
        <w:ind w:firstLineChars="0"/>
        <w:rPr>
          <w:b/>
        </w:rPr>
      </w:pPr>
      <w:r w:rsidRPr="00230F3F">
        <w:rPr>
          <w:rFonts w:hint="eastAsia"/>
          <w:b/>
        </w:rPr>
        <w:t>解释数据结构。如何衡量数据结构的好坏？什么是好结构？</w:t>
      </w:r>
    </w:p>
    <w:p w:rsidR="007505EA" w:rsidRDefault="007505EA" w:rsidP="009D2F43">
      <w:pPr>
        <w:pStyle w:val="myAnswer"/>
      </w:pPr>
    </w:p>
    <w:p w:rsidR="003A737F" w:rsidRDefault="00CD3998" w:rsidP="009D2F43">
      <w:pPr>
        <w:pStyle w:val="myAnswer"/>
      </w:pPr>
      <w:r>
        <w:rPr>
          <w:rFonts w:hint="eastAsia"/>
        </w:rPr>
        <w:t>答：</w:t>
      </w:r>
      <w:r w:rsidR="00AF1DFD">
        <w:rPr>
          <w:rFonts w:hint="eastAsia"/>
        </w:rPr>
        <w:t>数据结构是系统化地组织和存取数据的方法。</w:t>
      </w:r>
      <w:r w:rsidR="007505EA">
        <w:rPr>
          <w:rFonts w:hint="eastAsia"/>
        </w:rPr>
        <w:t>衡量好坏，就是看这个结构与依托于这个结构的算法效率高不高，如果高，那就是好的，否则就是坏的。</w:t>
      </w:r>
    </w:p>
    <w:p w:rsidR="00CD3998" w:rsidRDefault="00CD3998" w:rsidP="003A737F"/>
    <w:p w:rsidR="007E11BB" w:rsidRPr="00230F3F" w:rsidRDefault="003A737F" w:rsidP="00230F3F">
      <w:pPr>
        <w:pStyle w:val="a9"/>
        <w:numPr>
          <w:ilvl w:val="0"/>
          <w:numId w:val="2"/>
        </w:numPr>
        <w:ind w:firstLineChars="0"/>
        <w:rPr>
          <w:b/>
        </w:rPr>
      </w:pPr>
      <w:r w:rsidRPr="00230F3F">
        <w:rPr>
          <w:rFonts w:hint="eastAsia"/>
          <w:b/>
        </w:rPr>
        <w:t>解释算法。如何衡量算法的好坏？什么是好算法？</w:t>
      </w:r>
    </w:p>
    <w:p w:rsidR="007505EA" w:rsidRDefault="007505EA" w:rsidP="009D2F43">
      <w:pPr>
        <w:pStyle w:val="myAnswer"/>
      </w:pPr>
    </w:p>
    <w:p w:rsidR="00CD3998" w:rsidRDefault="00CD3998" w:rsidP="001D3D88">
      <w:pPr>
        <w:pStyle w:val="myAnswer"/>
      </w:pPr>
      <w:r>
        <w:rPr>
          <w:rFonts w:hint="eastAsia"/>
        </w:rPr>
        <w:t>答：</w:t>
      </w:r>
      <w:r w:rsidR="007505EA">
        <w:rPr>
          <w:rFonts w:hint="eastAsia"/>
        </w:rPr>
        <w:t>算法是一系列步骤的单步执行集合，按照这个执行，可以在有限时间内解决问题。而解决问题的一般表现是对数据结构进行</w:t>
      </w:r>
      <w:r w:rsidR="001D3D88">
        <w:rPr>
          <w:rFonts w:hint="eastAsia"/>
        </w:rPr>
        <w:t>存取或更改。算法在执行完后，如果运行时间符合要求，就是好的算法，否则就是差的算法。</w:t>
      </w:r>
      <w:bookmarkStart w:id="0" w:name="_GoBack"/>
      <w:bookmarkEnd w:id="0"/>
    </w:p>
    <w:p w:rsidR="00CD3998" w:rsidRDefault="00CD3998" w:rsidP="003A737F"/>
    <w:p w:rsidR="003A737F" w:rsidRDefault="003A737F" w:rsidP="003A737F">
      <w:pPr>
        <w:sectPr w:rsidR="003A737F" w:rsidSect="003A737F">
          <w:type w:val="continuous"/>
          <w:pgSz w:w="11906" w:h="16838"/>
          <w:pgMar w:top="1440" w:right="1083" w:bottom="1440" w:left="1083" w:header="851" w:footer="992" w:gutter="454"/>
          <w:cols w:num="2" w:sep="1" w:space="425"/>
          <w:docGrid w:type="lines" w:linePitch="312"/>
        </w:sectPr>
      </w:pPr>
    </w:p>
    <w:p w:rsidR="003A737F" w:rsidRPr="00612D14" w:rsidRDefault="003A737F" w:rsidP="003A737F"/>
    <w:sectPr w:rsidR="003A737F" w:rsidRPr="00612D14" w:rsidSect="003A737F">
      <w:type w:val="continuous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84B" w:rsidRDefault="00BB584B" w:rsidP="00612D14">
      <w:pPr>
        <w:spacing w:line="240" w:lineRule="auto"/>
      </w:pPr>
      <w:r>
        <w:separator/>
      </w:r>
    </w:p>
  </w:endnote>
  <w:endnote w:type="continuationSeparator" w:id="0">
    <w:p w:rsidR="00BB584B" w:rsidRDefault="00BB584B" w:rsidP="00612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78212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E11BB" w:rsidRPr="007E11BB" w:rsidRDefault="007E11BB">
            <w:pPr>
              <w:pStyle w:val="a6"/>
              <w:jc w:val="center"/>
            </w:pPr>
            <w:r w:rsidRPr="007E11BB">
              <w:rPr>
                <w:lang w:val="zh-CN"/>
              </w:rPr>
              <w:t xml:space="preserve">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PAGE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1D3D88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E11BB">
              <w:rPr>
                <w:lang w:val="zh-CN"/>
              </w:rPr>
              <w:t xml:space="preserve"> /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NUMPAGES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1D3D88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E11BB" w:rsidRDefault="007E1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84B" w:rsidRDefault="00BB584B" w:rsidP="00612D14">
      <w:pPr>
        <w:spacing w:line="240" w:lineRule="auto"/>
      </w:pPr>
      <w:r>
        <w:separator/>
      </w:r>
    </w:p>
  </w:footnote>
  <w:footnote w:type="continuationSeparator" w:id="0">
    <w:p w:rsidR="00BB584B" w:rsidRDefault="00BB584B" w:rsidP="00612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D14" w:rsidRDefault="00612D14">
    <w:pPr>
      <w:pStyle w:val="a4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36D"/>
    <w:multiLevelType w:val="hybridMultilevel"/>
    <w:tmpl w:val="A2EEF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764AC0"/>
    <w:multiLevelType w:val="hybridMultilevel"/>
    <w:tmpl w:val="1C148CC8"/>
    <w:lvl w:ilvl="0" w:tplc="B2D41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1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7F"/>
    <w:rsid w:val="000637FA"/>
    <w:rsid w:val="00103D10"/>
    <w:rsid w:val="001104D6"/>
    <w:rsid w:val="00112FEE"/>
    <w:rsid w:val="001514EA"/>
    <w:rsid w:val="001D2C9A"/>
    <w:rsid w:val="001D3D88"/>
    <w:rsid w:val="001D5BF1"/>
    <w:rsid w:val="002158B5"/>
    <w:rsid w:val="00230F3F"/>
    <w:rsid w:val="002410C9"/>
    <w:rsid w:val="00275C97"/>
    <w:rsid w:val="002A096D"/>
    <w:rsid w:val="0033184A"/>
    <w:rsid w:val="00337778"/>
    <w:rsid w:val="003A737F"/>
    <w:rsid w:val="003D70C5"/>
    <w:rsid w:val="00441BBF"/>
    <w:rsid w:val="00451165"/>
    <w:rsid w:val="00457E22"/>
    <w:rsid w:val="00475101"/>
    <w:rsid w:val="004B38FA"/>
    <w:rsid w:val="004F5650"/>
    <w:rsid w:val="005224B4"/>
    <w:rsid w:val="00560484"/>
    <w:rsid w:val="005C0B4A"/>
    <w:rsid w:val="005D09ED"/>
    <w:rsid w:val="00612D14"/>
    <w:rsid w:val="00642FD5"/>
    <w:rsid w:val="006658CB"/>
    <w:rsid w:val="006B2152"/>
    <w:rsid w:val="006C31F0"/>
    <w:rsid w:val="006C7D5D"/>
    <w:rsid w:val="00721254"/>
    <w:rsid w:val="007505EA"/>
    <w:rsid w:val="007E11BB"/>
    <w:rsid w:val="00857FC3"/>
    <w:rsid w:val="008C1997"/>
    <w:rsid w:val="00950F2A"/>
    <w:rsid w:val="009D2F43"/>
    <w:rsid w:val="009D38FD"/>
    <w:rsid w:val="009D5B39"/>
    <w:rsid w:val="00A13AAF"/>
    <w:rsid w:val="00A305AA"/>
    <w:rsid w:val="00A94352"/>
    <w:rsid w:val="00A95DFB"/>
    <w:rsid w:val="00AD12ED"/>
    <w:rsid w:val="00AF1DFD"/>
    <w:rsid w:val="00AF7EEB"/>
    <w:rsid w:val="00B5780C"/>
    <w:rsid w:val="00B877FF"/>
    <w:rsid w:val="00BA5036"/>
    <w:rsid w:val="00BB584B"/>
    <w:rsid w:val="00BC3AC5"/>
    <w:rsid w:val="00C6102D"/>
    <w:rsid w:val="00C84B26"/>
    <w:rsid w:val="00CD3998"/>
    <w:rsid w:val="00D41AD2"/>
    <w:rsid w:val="00E219D6"/>
    <w:rsid w:val="00E52ED4"/>
    <w:rsid w:val="00ED1BE9"/>
    <w:rsid w:val="00F16829"/>
    <w:rsid w:val="00F418FA"/>
    <w:rsid w:val="00F81CB9"/>
    <w:rsid w:val="00F81F6D"/>
    <w:rsid w:val="00F9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EEB33"/>
  <w15:chartTrackingRefBased/>
  <w15:docId w15:val="{BE520B2E-9ACB-47A7-A40F-7CA71EB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FC3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aliases w:val="my标题 1,my Heading 1"/>
    <w:basedOn w:val="a"/>
    <w:next w:val="a"/>
    <w:link w:val="10"/>
    <w:autoRedefine/>
    <w:qFormat/>
    <w:rsid w:val="00857FC3"/>
    <w:pPr>
      <w:keepNext/>
      <w:keepLines/>
      <w:suppressAutoHyphen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3D7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2">
    <w:name w:val="my标题2"/>
    <w:basedOn w:val="2"/>
    <w:next w:val="a"/>
    <w:link w:val="my20"/>
    <w:autoRedefine/>
    <w:qFormat/>
    <w:rsid w:val="00857FC3"/>
    <w:pPr>
      <w:suppressAutoHyphens/>
      <w:spacing w:before="0" w:after="0" w:line="240" w:lineRule="exact"/>
      <w:jc w:val="left"/>
    </w:pPr>
    <w:rPr>
      <w:rFonts w:ascii="Times New Roman" w:eastAsia="宋体" w:hAnsi="Times New Roman"/>
      <w:sz w:val="21"/>
    </w:rPr>
  </w:style>
  <w:style w:type="character" w:customStyle="1" w:styleId="my20">
    <w:name w:val="my标题2 字符"/>
    <w:basedOn w:val="20"/>
    <w:link w:val="my2"/>
    <w:rsid w:val="00857FC3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D7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857FC3"/>
    <w:pPr>
      <w:suppressAutoHyphens/>
      <w:spacing w:before="0" w:after="0" w:line="240" w:lineRule="exact"/>
      <w:jc w:val="left"/>
    </w:pPr>
    <w:rPr>
      <w:sz w:val="21"/>
    </w:rPr>
  </w:style>
  <w:style w:type="character" w:customStyle="1" w:styleId="my30">
    <w:name w:val="my标题3 字符"/>
    <w:basedOn w:val="30"/>
    <w:link w:val="my3"/>
    <w:rsid w:val="00857FC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70C5"/>
    <w:rPr>
      <w:b/>
      <w:bCs/>
      <w:sz w:val="32"/>
      <w:szCs w:val="32"/>
    </w:rPr>
  </w:style>
  <w:style w:type="character" w:customStyle="1" w:styleId="10">
    <w:name w:val="标题 1 字符"/>
    <w:aliases w:val="my标题 1 字符,my Heading 1 字符"/>
    <w:basedOn w:val="a0"/>
    <w:link w:val="1"/>
    <w:rsid w:val="00857FC3"/>
    <w:rPr>
      <w:rFonts w:ascii="Times New Roman" w:eastAsia="宋体" w:hAnsi="Times New Roman" w:cs="Times New Roman"/>
      <w:b/>
      <w:bCs/>
      <w:kern w:val="44"/>
      <w:szCs w:val="44"/>
    </w:rPr>
  </w:style>
  <w:style w:type="paragraph" w:customStyle="1" w:styleId="my">
    <w:name w:val="my题注"/>
    <w:basedOn w:val="a3"/>
    <w:link w:val="my0"/>
    <w:autoRedefine/>
    <w:qFormat/>
    <w:rsid w:val="00A305AA"/>
    <w:pPr>
      <w:suppressLineNumbers/>
    </w:pPr>
    <w:rPr>
      <w:rFonts w:asciiTheme="minorHAnsi" w:eastAsiaTheme="minorEastAsia" w:hAnsiTheme="minorHAnsi" w:cs="Tahoma"/>
      <w:b w:val="0"/>
      <w:iCs/>
      <w:sz w:val="16"/>
      <w:szCs w:val="22"/>
    </w:rPr>
  </w:style>
  <w:style w:type="character" w:customStyle="1" w:styleId="my0">
    <w:name w:val="my题注 字符"/>
    <w:basedOn w:val="a0"/>
    <w:link w:val="my"/>
    <w:rsid w:val="00A305AA"/>
    <w:rPr>
      <w:rFonts w:cs="Tahoma"/>
      <w:b/>
      <w:iCs/>
      <w:sz w:val="16"/>
    </w:rPr>
  </w:style>
  <w:style w:type="paragraph" w:styleId="a3">
    <w:name w:val="caption"/>
    <w:basedOn w:val="a"/>
    <w:next w:val="a"/>
    <w:autoRedefine/>
    <w:uiPriority w:val="35"/>
    <w:unhideWhenUsed/>
    <w:rsid w:val="004B38FA"/>
    <w:pPr>
      <w:jc w:val="center"/>
    </w:pPr>
    <w:rPr>
      <w:rFonts w:cstheme="majorBidi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1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2D1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39"/>
    <w:rsid w:val="0061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rsid w:val="003A737F"/>
    <w:pPr>
      <w:ind w:firstLineChars="200" w:firstLine="420"/>
    </w:pPr>
  </w:style>
  <w:style w:type="paragraph" w:customStyle="1" w:styleId="myAnswer">
    <w:name w:val="myAnswer"/>
    <w:basedOn w:val="a"/>
    <w:link w:val="myAnswer0"/>
    <w:qFormat/>
    <w:rsid w:val="00112FEE"/>
    <w:rPr>
      <w:rFonts w:eastAsia="楷体"/>
    </w:rPr>
  </w:style>
  <w:style w:type="character" w:customStyle="1" w:styleId="myAnswer0">
    <w:name w:val="myAnswer 字符"/>
    <w:basedOn w:val="a0"/>
    <w:link w:val="myAnswer"/>
    <w:rsid w:val="00112FEE"/>
    <w:rPr>
      <w:rFonts w:ascii="Times New Roman" w:eastAsia="楷体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NutshellCloud\myStudyMaterial\Grade_2_Term_2\%23Data_Structure_And_Algorithm\version2\%23Thinking\Doc1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Doc1.dotm</Template>
  <TotalTime>38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10</cp:revision>
  <cp:lastPrinted>2017-06-23T05:27:00Z</cp:lastPrinted>
  <dcterms:created xsi:type="dcterms:W3CDTF">2017-06-22T13:27:00Z</dcterms:created>
  <dcterms:modified xsi:type="dcterms:W3CDTF">2017-06-23T05:27:00Z</dcterms:modified>
</cp:coreProperties>
</file>